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000000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000000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000000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86F7" w14:textId="77777777" w:rsidR="009F6CE6" w:rsidRDefault="009F6CE6" w:rsidP="007A2B9A">
      <w:r>
        <w:separator/>
      </w:r>
    </w:p>
  </w:endnote>
  <w:endnote w:type="continuationSeparator" w:id="0">
    <w:p w14:paraId="02596EC2" w14:textId="77777777" w:rsidR="009F6CE6" w:rsidRDefault="009F6CE6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ED02" w14:textId="77777777" w:rsidR="009F6CE6" w:rsidRDefault="009F6CE6" w:rsidP="007A2B9A">
      <w:r>
        <w:separator/>
      </w:r>
    </w:p>
  </w:footnote>
  <w:footnote w:type="continuationSeparator" w:id="0">
    <w:p w14:paraId="41D73D76" w14:textId="77777777" w:rsidR="009F6CE6" w:rsidRDefault="009F6CE6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>Amet dolor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>Lorem ipsum sit dolor amet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534CC664" w:rsidR="002D36B2" w:rsidRPr="007A2B9A" w:rsidRDefault="00DB1FD3" w:rsidP="002D36B2">
    <w:pPr>
      <w:pStyle w:val="Documentreference"/>
    </w:pPr>
    <w:r w:rsidRPr="007A2B9A">
      <w:t>IOTC-20</w:t>
    </w:r>
    <w:r>
      <w:t>22</w:t>
    </w:r>
    <w:r w:rsidRPr="007A2B9A">
      <w:t>-W</w:t>
    </w:r>
    <w:r>
      <w:t>GFAD03</w:t>
    </w:r>
    <w:r w:rsidRPr="007A2B9A">
      <w:t>-</w:t>
    </w:r>
    <w:r>
      <w:t>03</w:t>
    </w:r>
    <w:r w:rsidR="00F5456D">
      <w:t>_Rev1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7169EE13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DB1FD3">
      <w:t>2</w:t>
    </w:r>
    <w:r w:rsidRPr="007A2B9A">
      <w:t>-W</w:t>
    </w:r>
    <w:r w:rsidR="007929CA">
      <w:t>GFAD0</w:t>
    </w:r>
    <w:r w:rsidR="00DB1FD3">
      <w:t>3</w:t>
    </w:r>
    <w:r w:rsidRPr="007A2B9A">
      <w:t>-</w:t>
    </w:r>
    <w:r w:rsidR="0070507D">
      <w:t>0</w:t>
    </w:r>
    <w:r w:rsidR="007929CA">
      <w:t>3</w:t>
    </w:r>
    <w:r w:rsidR="00F5456D">
      <w:t>_Rev1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058559">
    <w:abstractNumId w:val="10"/>
  </w:num>
  <w:num w:numId="2" w16cid:durableId="1041830526">
    <w:abstractNumId w:val="9"/>
  </w:num>
  <w:num w:numId="3" w16cid:durableId="800225087">
    <w:abstractNumId w:val="7"/>
  </w:num>
  <w:num w:numId="4" w16cid:durableId="1925918155">
    <w:abstractNumId w:val="6"/>
  </w:num>
  <w:num w:numId="5" w16cid:durableId="1015041516">
    <w:abstractNumId w:val="5"/>
  </w:num>
  <w:num w:numId="6" w16cid:durableId="579828898">
    <w:abstractNumId w:val="4"/>
  </w:num>
  <w:num w:numId="7" w16cid:durableId="232131131">
    <w:abstractNumId w:val="8"/>
  </w:num>
  <w:num w:numId="8" w16cid:durableId="1919440304">
    <w:abstractNumId w:val="3"/>
  </w:num>
  <w:num w:numId="9" w16cid:durableId="1977830790">
    <w:abstractNumId w:val="2"/>
  </w:num>
  <w:num w:numId="10" w16cid:durableId="384065935">
    <w:abstractNumId w:val="1"/>
  </w:num>
  <w:num w:numId="11" w16cid:durableId="100324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MwN7QwNTM3tzRX0lEKTi0uzszPAykwrAUAFx4hyiwAAAA="/>
  </w:docVars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94CDC"/>
    <w:rsid w:val="002D36B2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63A63"/>
    <w:rsid w:val="0070507D"/>
    <w:rsid w:val="00740B6F"/>
    <w:rsid w:val="00746BFF"/>
    <w:rsid w:val="00770597"/>
    <w:rsid w:val="00783A0A"/>
    <w:rsid w:val="007929CA"/>
    <w:rsid w:val="007A2B9A"/>
    <w:rsid w:val="007E217F"/>
    <w:rsid w:val="00806D49"/>
    <w:rsid w:val="00905817"/>
    <w:rsid w:val="0091094A"/>
    <w:rsid w:val="00961C5B"/>
    <w:rsid w:val="00973C74"/>
    <w:rsid w:val="009B6A38"/>
    <w:rsid w:val="009D4A19"/>
    <w:rsid w:val="009F6CE6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432B2"/>
    <w:rsid w:val="00C62D80"/>
    <w:rsid w:val="00C662B6"/>
    <w:rsid w:val="00C873B4"/>
    <w:rsid w:val="00CC202F"/>
    <w:rsid w:val="00CF0775"/>
    <w:rsid w:val="00CF5B18"/>
    <w:rsid w:val="00D232B6"/>
    <w:rsid w:val="00DB1FD3"/>
    <w:rsid w:val="00DF1CE3"/>
    <w:rsid w:val="00DF645A"/>
    <w:rsid w:val="00E74973"/>
    <w:rsid w:val="00F2404E"/>
    <w:rsid w:val="00F5456D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Pierre, Lucia (NFITD)</cp:lastModifiedBy>
  <cp:revision>22</cp:revision>
  <dcterms:created xsi:type="dcterms:W3CDTF">2021-02-19T05:13:00Z</dcterms:created>
  <dcterms:modified xsi:type="dcterms:W3CDTF">2022-09-27T12:41:00Z</dcterms:modified>
</cp:coreProperties>
</file>